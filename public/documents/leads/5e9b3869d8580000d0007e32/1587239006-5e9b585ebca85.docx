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F787CA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F232BC4" w14:textId="77777777" w:rsidR="001B2ABD" w:rsidRDefault="0031107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2289EC8" wp14:editId="11A87715">
                  <wp:extent cx="1630680" cy="2038350"/>
                  <wp:effectExtent l="114300" t="114300" r="140970" b="1524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20383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5301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BAD16A4" w14:textId="4A7C4265" w:rsidR="004E625E" w:rsidRDefault="004E625E" w:rsidP="001B2ABD">
            <w:pPr>
              <w:pStyle w:val="Subtitle"/>
              <w:rPr>
                <w:caps/>
                <w:spacing w:val="0"/>
                <w:w w:val="100"/>
                <w:sz w:val="44"/>
                <w:szCs w:val="44"/>
              </w:rPr>
            </w:pPr>
            <w:r w:rsidRPr="004E625E">
              <w:rPr>
                <w:caps/>
                <w:spacing w:val="0"/>
                <w:w w:val="100"/>
                <w:sz w:val="44"/>
                <w:szCs w:val="44"/>
              </w:rPr>
              <w:t>Руслан</w:t>
            </w:r>
            <w:r w:rsidRPr="004E625E">
              <w:rPr>
                <w:caps/>
                <w:spacing w:val="0"/>
                <w:w w:val="100"/>
                <w:sz w:val="44"/>
                <w:szCs w:val="44"/>
              </w:rPr>
              <w:t xml:space="preserve"> </w:t>
            </w:r>
            <w:proofErr w:type="gramStart"/>
            <w:r w:rsidRPr="004E625E">
              <w:rPr>
                <w:caps/>
                <w:spacing w:val="0"/>
                <w:w w:val="100"/>
                <w:sz w:val="44"/>
                <w:szCs w:val="44"/>
              </w:rPr>
              <w:t>Руслов</w:t>
            </w:r>
            <w:r>
              <w:rPr>
                <w:caps/>
                <w:spacing w:val="0"/>
                <w:w w:val="100"/>
                <w:sz w:val="44"/>
                <w:szCs w:val="44"/>
              </w:rPr>
              <w:t>(</w:t>
            </w:r>
            <w:proofErr w:type="gramEnd"/>
            <w:r w:rsidRPr="004E625E">
              <w:rPr>
                <w:caps/>
                <w:spacing w:val="0"/>
                <w:w w:val="100"/>
                <w:sz w:val="24"/>
                <w:szCs w:val="24"/>
              </w:rPr>
              <w:t>Ruslan Ruslov</w:t>
            </w:r>
            <w:r>
              <w:rPr>
                <w:caps/>
                <w:spacing w:val="0"/>
                <w:w w:val="100"/>
                <w:sz w:val="44"/>
                <w:szCs w:val="44"/>
              </w:rPr>
              <w:t>)</w:t>
            </w:r>
          </w:p>
          <w:p w14:paraId="4A6C8008" w14:textId="2B41F051" w:rsidR="001B2ABD" w:rsidRDefault="00AC78CF" w:rsidP="001B2ABD">
            <w:pPr>
              <w:pStyle w:val="Subtitle"/>
            </w:pPr>
            <w:r w:rsidRPr="004E625E">
              <w:rPr>
                <w:spacing w:val="1"/>
                <w:w w:val="60"/>
                <w:sz w:val="36"/>
                <w:szCs w:val="32"/>
              </w:rPr>
              <w:t>Senior</w:t>
            </w:r>
            <w:r w:rsidRPr="004E625E">
              <w:rPr>
                <w:spacing w:val="1"/>
                <w:w w:val="60"/>
                <w:sz w:val="20"/>
                <w:szCs w:val="18"/>
              </w:rPr>
              <w:t xml:space="preserve"> </w:t>
            </w:r>
            <w:r w:rsidRPr="004E625E">
              <w:rPr>
                <w:spacing w:val="1"/>
                <w:w w:val="60"/>
              </w:rPr>
              <w:t>Web Develope</w:t>
            </w:r>
            <w:r w:rsidRPr="004E625E">
              <w:rPr>
                <w:spacing w:val="8"/>
                <w:w w:val="60"/>
              </w:rPr>
              <w:t>r</w:t>
            </w:r>
          </w:p>
        </w:tc>
      </w:tr>
      <w:tr w:rsidR="001B2ABD" w14:paraId="14C05E6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6E5DB9BD1354F16A1F31E1C8E78DB60"/>
              </w:placeholder>
              <w:temporary/>
              <w:showingPlcHdr/>
              <w15:appearance w15:val="hidden"/>
            </w:sdtPr>
            <w:sdtEndPr/>
            <w:sdtContent>
              <w:p w14:paraId="0C5248D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BC22358" w14:textId="77777777" w:rsidR="00AC78CF" w:rsidRDefault="00AC78CF" w:rsidP="00AC78CF">
            <w:r>
              <w:t>Hello,</w:t>
            </w:r>
          </w:p>
          <w:p w14:paraId="71D2D7BC" w14:textId="77777777" w:rsidR="00AC78CF" w:rsidRDefault="00AC78CF" w:rsidP="00AC78CF">
            <w:r>
              <w:t>I'm an energetic web developer.</w:t>
            </w:r>
          </w:p>
          <w:p w14:paraId="40AB2F4C" w14:textId="77777777" w:rsidR="00AC78CF" w:rsidRDefault="00AC78CF" w:rsidP="00AC78CF">
            <w:r>
              <w:t>I have top skills in full-stack development.</w:t>
            </w:r>
          </w:p>
          <w:p w14:paraId="024254F3" w14:textId="3C32A272" w:rsidR="00AC78CF" w:rsidRDefault="00AC78CF" w:rsidP="00AC78CF">
            <w:r>
              <w:t xml:space="preserve">As I have </w:t>
            </w:r>
            <w:r w:rsidR="00315D22">
              <w:t>10</w:t>
            </w:r>
            <w:r>
              <w:t xml:space="preserve"> years of experience, I am pretty sure that I can provide high quality work.</w:t>
            </w:r>
          </w:p>
          <w:p w14:paraId="45C195B1" w14:textId="77777777" w:rsidR="00AC78CF" w:rsidRDefault="00AC78CF" w:rsidP="00AC78CF">
            <w:r>
              <w:t>I'm ready to start work.</w:t>
            </w:r>
          </w:p>
          <w:p w14:paraId="2E986F9C" w14:textId="77777777" w:rsidR="00AC78CF" w:rsidRDefault="00AC78CF" w:rsidP="00AC78CF">
            <w:r>
              <w:t>Let's make things happen together.</w:t>
            </w:r>
          </w:p>
          <w:p w14:paraId="28FE8904" w14:textId="77777777" w:rsidR="00036450" w:rsidRDefault="00AC78CF" w:rsidP="00AC78CF">
            <w:r>
              <w:t>Thanks for considering.</w:t>
            </w:r>
          </w:p>
          <w:p w14:paraId="47DB3405" w14:textId="77777777" w:rsidR="00F72E8B" w:rsidRDefault="00F72E8B" w:rsidP="00AC78CF"/>
          <w:p w14:paraId="3F678E4A" w14:textId="77777777" w:rsidR="00F72E8B" w:rsidRDefault="00F72E8B" w:rsidP="00AC78CF">
            <w:r>
              <w:t>Here are some of websites I built before</w:t>
            </w:r>
          </w:p>
          <w:p w14:paraId="59E4EF3F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http://www.birdsonggregory.com/</w:t>
            </w:r>
          </w:p>
          <w:p w14:paraId="3EBB2B4A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http://www.cityscopemag.com/</w:t>
            </w:r>
          </w:p>
          <w:p w14:paraId="2D7882D6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https://thelaranyc.com/</w:t>
            </w:r>
            <w:r w:rsidRPr="007F552A">
              <w:rPr>
                <w:color w:val="0070C0"/>
              </w:rPr>
              <w:tab/>
            </w:r>
          </w:p>
          <w:p w14:paraId="03401420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http://www.easyweddings.com.au/</w:t>
            </w:r>
          </w:p>
          <w:p w14:paraId="4C50D4EF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https://spectruss.com</w:t>
            </w:r>
          </w:p>
          <w:p w14:paraId="5405AF57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http://nouba.com.au/</w:t>
            </w:r>
          </w:p>
          <w:p w14:paraId="79247744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https://addepar.com/</w:t>
            </w:r>
          </w:p>
          <w:p w14:paraId="070063AB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http://www.pluginnc.com/</w:t>
            </w:r>
          </w:p>
          <w:p w14:paraId="34FC4341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http://heritageprep.org/</w:t>
            </w:r>
          </w:p>
          <w:p w14:paraId="4CACEDED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https://nurturelife.com/</w:t>
            </w:r>
          </w:p>
          <w:p w14:paraId="21308AB8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http://triumgroup.com/</w:t>
            </w:r>
          </w:p>
          <w:p w14:paraId="5E4684B7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https://fordplantation.com/</w:t>
            </w:r>
          </w:p>
          <w:p w14:paraId="525E5272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https://growthplay.com/</w:t>
            </w:r>
          </w:p>
          <w:p w14:paraId="078DC3D2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http://ataboystudios.com</w:t>
            </w:r>
          </w:p>
          <w:p w14:paraId="649E120C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http://www.protest.eu/</w:t>
            </w:r>
          </w:p>
          <w:p w14:paraId="1F27507F" w14:textId="77777777" w:rsidR="007F552A" w:rsidRPr="007F552A" w:rsidRDefault="007F552A" w:rsidP="007F552A">
            <w:pPr>
              <w:rPr>
                <w:color w:val="0070C0"/>
              </w:rPr>
            </w:pPr>
            <w:r w:rsidRPr="007F552A">
              <w:rPr>
                <w:color w:val="0070C0"/>
              </w:rPr>
              <w:t>https://www.abaeternowatches.com/</w:t>
            </w:r>
          </w:p>
          <w:p w14:paraId="2C8D5F84" w14:textId="3952F91D" w:rsidR="00036450" w:rsidRPr="007F552A" w:rsidRDefault="00A0276E" w:rsidP="007F552A">
            <w:pPr>
              <w:rPr>
                <w:color w:val="0070C0"/>
              </w:rPr>
            </w:pPr>
            <w:hyperlink r:id="rId11" w:history="1">
              <w:r w:rsidR="007F552A" w:rsidRPr="007F552A">
                <w:rPr>
                  <w:rStyle w:val="Hyperlink"/>
                  <w:color w:val="0070C0"/>
                </w:rPr>
                <w:t>http://www.faradaybikes.com/</w:t>
              </w:r>
            </w:hyperlink>
          </w:p>
          <w:p w14:paraId="1668838A" w14:textId="77777777" w:rsidR="007F552A" w:rsidRPr="007F552A" w:rsidRDefault="007F552A" w:rsidP="007F552A">
            <w:pPr>
              <w:rPr>
                <w:color w:val="0070C0"/>
              </w:rPr>
            </w:pPr>
          </w:p>
          <w:sdt>
            <w:sdtPr>
              <w:id w:val="-1954003311"/>
              <w:placeholder>
                <w:docPart w:val="7E8A5962FA894E86BB278AF4CF3A16BF"/>
              </w:placeholder>
              <w:temporary/>
              <w:showingPlcHdr/>
              <w15:appearance w15:val="hidden"/>
            </w:sdtPr>
            <w:sdtEndPr/>
            <w:sdtContent>
              <w:p w14:paraId="4696288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01335B5" w14:textId="797C040B" w:rsidR="00315D22" w:rsidRPr="004D3011" w:rsidRDefault="00AC78CF" w:rsidP="00315D22">
            <w:r>
              <w:t>EMAIL:</w:t>
            </w:r>
            <w:r w:rsidR="00315D22">
              <w:t xml:space="preserve"> </w:t>
            </w:r>
            <w:r w:rsidR="00315D22" w:rsidRPr="00315D22">
              <w:rPr>
                <w:rStyle w:val="Hyperlink"/>
              </w:rPr>
              <w:t xml:space="preserve"> devilbitcoder@gmail.com</w:t>
            </w:r>
          </w:p>
          <w:p w14:paraId="65D72E03" w14:textId="7535882D" w:rsidR="004D3011" w:rsidRPr="004D3011" w:rsidRDefault="004D3011" w:rsidP="007F552A"/>
        </w:tc>
        <w:tc>
          <w:tcPr>
            <w:tcW w:w="720" w:type="dxa"/>
          </w:tcPr>
          <w:p w14:paraId="0B0D289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1A9C3E296AB443DA7DA4FFEAC06EA38"/>
              </w:placeholder>
              <w:temporary/>
              <w:showingPlcHdr/>
              <w15:appearance w15:val="hidden"/>
            </w:sdtPr>
            <w:sdtEndPr/>
            <w:sdtContent>
              <w:p w14:paraId="12DC151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6671306" w14:textId="77777777" w:rsidR="00BA31AD" w:rsidRDefault="00BA31AD" w:rsidP="00036450">
            <w:pPr>
              <w:rPr>
                <w:b/>
              </w:rPr>
            </w:pPr>
            <w:r w:rsidRPr="00BA31AD">
              <w:rPr>
                <w:b/>
              </w:rPr>
              <w:t>Moscow Institute of Physics and Technology</w:t>
            </w:r>
          </w:p>
          <w:p w14:paraId="44D3D03D" w14:textId="2937DDA6" w:rsidR="00036450" w:rsidRDefault="00AC78CF" w:rsidP="00036450">
            <w:r w:rsidRPr="00AC78CF">
              <w:t xml:space="preserve">Bachelor of Science, Computer Science and Technology, </w:t>
            </w:r>
            <w:r w:rsidR="00FA4296">
              <w:t>Sep</w:t>
            </w:r>
            <w:r w:rsidRPr="00AC78CF">
              <w:t>. 201</w:t>
            </w:r>
            <w:r w:rsidR="00FA4296">
              <w:t>0</w:t>
            </w:r>
            <w:r w:rsidRPr="00AC78CF">
              <w:t xml:space="preserve"> </w:t>
            </w:r>
          </w:p>
          <w:p w14:paraId="0CE89F9C" w14:textId="77777777" w:rsidR="00AC78CF" w:rsidRDefault="00AC78CF" w:rsidP="00036450"/>
          <w:sdt>
            <w:sdtPr>
              <w:id w:val="1001553383"/>
              <w:placeholder>
                <w:docPart w:val="426F1826868C40AFB6CFC2525B22711E"/>
              </w:placeholder>
              <w:temporary/>
              <w:showingPlcHdr/>
              <w15:appearance w15:val="hidden"/>
            </w:sdtPr>
            <w:sdtEndPr/>
            <w:sdtContent>
              <w:p w14:paraId="533FE948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5E53F2E" w14:textId="08107748" w:rsidR="00036450" w:rsidRDefault="00BA31AD" w:rsidP="00B359E4">
            <w:pPr>
              <w:pStyle w:val="Heading4"/>
              <w:rPr>
                <w:bCs/>
              </w:rPr>
            </w:pPr>
            <w:proofErr w:type="spellStart"/>
            <w:r w:rsidRPr="00BA31AD">
              <w:t>Molinos</w:t>
            </w:r>
            <w:proofErr w:type="spellEnd"/>
            <w:r>
              <w:t xml:space="preserve"> </w:t>
            </w:r>
            <w:r w:rsidR="00AC78CF">
              <w:t xml:space="preserve">Co </w:t>
            </w:r>
            <w:proofErr w:type="gramStart"/>
            <w:r w:rsidR="00AC78CF">
              <w:t xml:space="preserve">Ltd, </w:t>
            </w:r>
            <w:r w:rsidR="00036450">
              <w:t xml:space="preserve"> </w:t>
            </w:r>
            <w:r w:rsidR="00AC78CF">
              <w:t>Web</w:t>
            </w:r>
            <w:proofErr w:type="gramEnd"/>
            <w:r w:rsidR="00AC78CF">
              <w:t xml:space="preserve"> Developer</w:t>
            </w:r>
          </w:p>
          <w:p w14:paraId="56B5A140" w14:textId="05B5C00D" w:rsidR="00036450" w:rsidRPr="00036450" w:rsidRDefault="00FA4296" w:rsidP="00B359E4">
            <w:pPr>
              <w:pStyle w:val="Date"/>
            </w:pPr>
            <w:r>
              <w:t>Nov</w:t>
            </w:r>
            <w:r w:rsidR="00AC78CF" w:rsidRPr="00AC78CF">
              <w:t>. 201</w:t>
            </w:r>
            <w:r>
              <w:t>0</w:t>
            </w:r>
            <w:r w:rsidR="00AC78CF">
              <w:t xml:space="preserve"> </w:t>
            </w:r>
            <w:r w:rsidR="00036450" w:rsidRPr="00036450">
              <w:t>–</w:t>
            </w:r>
            <w:r w:rsidR="00AC78CF">
              <w:t xml:space="preserve"> </w:t>
            </w:r>
            <w:r w:rsidR="00BA31AD">
              <w:t>Feb</w:t>
            </w:r>
            <w:r w:rsidR="00AC78CF" w:rsidRPr="00AC78CF">
              <w:t>. 201</w:t>
            </w:r>
            <w:r w:rsidR="00BA31AD">
              <w:t>9</w:t>
            </w:r>
          </w:p>
          <w:p w14:paraId="10F7F06A" w14:textId="044AB1EE" w:rsidR="00AC78CF" w:rsidRDefault="00AC78CF" w:rsidP="00036450">
            <w:r w:rsidRPr="00AC78CF">
              <w:t xml:space="preserve">I worked as a web developer in </w:t>
            </w:r>
            <w:proofErr w:type="spellStart"/>
            <w:r w:rsidR="001E4AAC" w:rsidRPr="001E4AAC">
              <w:t>Molinos</w:t>
            </w:r>
            <w:proofErr w:type="spellEnd"/>
            <w:r w:rsidRPr="00AC78CF">
              <w:t xml:space="preserve"> Co Ltd over </w:t>
            </w:r>
            <w:r w:rsidR="00530D0A">
              <w:t>8</w:t>
            </w:r>
            <w:r w:rsidRPr="00AC78CF">
              <w:t xml:space="preserve"> years.</w:t>
            </w:r>
          </w:p>
          <w:p w14:paraId="12CED605" w14:textId="1C0BFD34" w:rsidR="00036450" w:rsidRDefault="00AC78CF" w:rsidP="00036450">
            <w:r w:rsidRPr="00AC78CF">
              <w:t>I mainly focused on web developing with various programming languages.</w:t>
            </w:r>
            <w:r w:rsidR="00036450" w:rsidRPr="00036450">
              <w:t xml:space="preserve"> </w:t>
            </w:r>
          </w:p>
          <w:p w14:paraId="12FD6592" w14:textId="623DF5FF" w:rsidR="004E625E" w:rsidRDefault="004E625E" w:rsidP="00036450">
            <w:r>
              <w:t>Especially, my main skill is front</w:t>
            </w:r>
            <w:bookmarkStart w:id="0" w:name="_GoBack"/>
            <w:bookmarkEnd w:id="0"/>
            <w:r>
              <w:t>end development.</w:t>
            </w:r>
          </w:p>
          <w:p w14:paraId="23F54A8C" w14:textId="77777777" w:rsidR="004D3011" w:rsidRDefault="004D3011" w:rsidP="00036450"/>
          <w:sdt>
            <w:sdtPr>
              <w:id w:val="1669594239"/>
              <w:placeholder>
                <w:docPart w:val="2960201BC282490696B3C2F3B45C19FF"/>
              </w:placeholder>
              <w:temporary/>
              <w:showingPlcHdr/>
              <w15:appearance w15:val="hidden"/>
            </w:sdtPr>
            <w:sdtEndPr/>
            <w:sdtContent>
              <w:p w14:paraId="1439905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F6304E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2B250D8" wp14:editId="5D606347">
                  <wp:extent cx="4067175" cy="330835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2F23D5B" w14:textId="77777777" w:rsidR="0043117B" w:rsidRDefault="00A0276E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78E8E" w14:textId="77777777" w:rsidR="00A0276E" w:rsidRDefault="00A0276E" w:rsidP="000C45FF">
      <w:r>
        <w:separator/>
      </w:r>
    </w:p>
  </w:endnote>
  <w:endnote w:type="continuationSeparator" w:id="0">
    <w:p w14:paraId="21D5BF6E" w14:textId="77777777" w:rsidR="00A0276E" w:rsidRDefault="00A0276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AF692" w14:textId="77777777" w:rsidR="00A0276E" w:rsidRDefault="00A0276E" w:rsidP="000C45FF">
      <w:r>
        <w:separator/>
      </w:r>
    </w:p>
  </w:footnote>
  <w:footnote w:type="continuationSeparator" w:id="0">
    <w:p w14:paraId="3C3A0C88" w14:textId="77777777" w:rsidR="00A0276E" w:rsidRDefault="00A0276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2043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6DE9E6" wp14:editId="49B2E0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CF"/>
    <w:rsid w:val="0001785D"/>
    <w:rsid w:val="00036450"/>
    <w:rsid w:val="00053AAA"/>
    <w:rsid w:val="00094499"/>
    <w:rsid w:val="000C45FF"/>
    <w:rsid w:val="000D3F5F"/>
    <w:rsid w:val="000E3FD1"/>
    <w:rsid w:val="000F7D63"/>
    <w:rsid w:val="00112054"/>
    <w:rsid w:val="0013009F"/>
    <w:rsid w:val="0013779F"/>
    <w:rsid w:val="00147E0D"/>
    <w:rsid w:val="001525E1"/>
    <w:rsid w:val="0016596C"/>
    <w:rsid w:val="00180329"/>
    <w:rsid w:val="0019001F"/>
    <w:rsid w:val="001A74A5"/>
    <w:rsid w:val="001B2ABD"/>
    <w:rsid w:val="001D1AAF"/>
    <w:rsid w:val="001D7515"/>
    <w:rsid w:val="001E0391"/>
    <w:rsid w:val="001E1759"/>
    <w:rsid w:val="001E4AAC"/>
    <w:rsid w:val="001F1ECC"/>
    <w:rsid w:val="0023023A"/>
    <w:rsid w:val="002400EB"/>
    <w:rsid w:val="00240A1E"/>
    <w:rsid w:val="0024354F"/>
    <w:rsid w:val="00256CF7"/>
    <w:rsid w:val="00281FD5"/>
    <w:rsid w:val="0030481B"/>
    <w:rsid w:val="00311075"/>
    <w:rsid w:val="003156FC"/>
    <w:rsid w:val="00315D22"/>
    <w:rsid w:val="003254B5"/>
    <w:rsid w:val="0037121F"/>
    <w:rsid w:val="003A6B7D"/>
    <w:rsid w:val="003B06CA"/>
    <w:rsid w:val="004071FC"/>
    <w:rsid w:val="00413375"/>
    <w:rsid w:val="00445947"/>
    <w:rsid w:val="004813B3"/>
    <w:rsid w:val="004875DB"/>
    <w:rsid w:val="00496591"/>
    <w:rsid w:val="004C63E4"/>
    <w:rsid w:val="004D3011"/>
    <w:rsid w:val="004E625E"/>
    <w:rsid w:val="005262AC"/>
    <w:rsid w:val="00530D0A"/>
    <w:rsid w:val="00536B0F"/>
    <w:rsid w:val="00574039"/>
    <w:rsid w:val="00597109"/>
    <w:rsid w:val="005E39D5"/>
    <w:rsid w:val="00600670"/>
    <w:rsid w:val="0062123A"/>
    <w:rsid w:val="00646E75"/>
    <w:rsid w:val="006771D0"/>
    <w:rsid w:val="006B56FB"/>
    <w:rsid w:val="00715FCB"/>
    <w:rsid w:val="00743101"/>
    <w:rsid w:val="007775E1"/>
    <w:rsid w:val="007867A0"/>
    <w:rsid w:val="007927F5"/>
    <w:rsid w:val="00792D67"/>
    <w:rsid w:val="007F552A"/>
    <w:rsid w:val="00802CA0"/>
    <w:rsid w:val="00894CE3"/>
    <w:rsid w:val="009260CD"/>
    <w:rsid w:val="00952C25"/>
    <w:rsid w:val="009A7622"/>
    <w:rsid w:val="009B15D9"/>
    <w:rsid w:val="00A0276E"/>
    <w:rsid w:val="00A2118D"/>
    <w:rsid w:val="00A248E1"/>
    <w:rsid w:val="00A53D01"/>
    <w:rsid w:val="00AC78CF"/>
    <w:rsid w:val="00AD76E2"/>
    <w:rsid w:val="00B20152"/>
    <w:rsid w:val="00B26133"/>
    <w:rsid w:val="00B359E4"/>
    <w:rsid w:val="00B57D98"/>
    <w:rsid w:val="00B70850"/>
    <w:rsid w:val="00BA31AD"/>
    <w:rsid w:val="00BC0286"/>
    <w:rsid w:val="00C066B6"/>
    <w:rsid w:val="00C37BA1"/>
    <w:rsid w:val="00C4674C"/>
    <w:rsid w:val="00C506CF"/>
    <w:rsid w:val="00C72BED"/>
    <w:rsid w:val="00C75822"/>
    <w:rsid w:val="00C9578B"/>
    <w:rsid w:val="00CB0055"/>
    <w:rsid w:val="00CC088D"/>
    <w:rsid w:val="00D144D3"/>
    <w:rsid w:val="00D172CA"/>
    <w:rsid w:val="00D2522B"/>
    <w:rsid w:val="00D422DE"/>
    <w:rsid w:val="00D5459D"/>
    <w:rsid w:val="00DA1F4D"/>
    <w:rsid w:val="00DD172A"/>
    <w:rsid w:val="00DD328C"/>
    <w:rsid w:val="00E25A26"/>
    <w:rsid w:val="00E4381A"/>
    <w:rsid w:val="00E55D74"/>
    <w:rsid w:val="00ED7256"/>
    <w:rsid w:val="00EF3132"/>
    <w:rsid w:val="00F1462C"/>
    <w:rsid w:val="00F60274"/>
    <w:rsid w:val="00F72E8B"/>
    <w:rsid w:val="00F77FB9"/>
    <w:rsid w:val="00F84EED"/>
    <w:rsid w:val="00FA429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78D6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25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aradaybikes.com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H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Sheet1!$A$2:$A$17</c:f>
              <c:strCache>
                <c:ptCount val="16"/>
                <c:pt idx="0">
                  <c:v>Git</c:v>
                </c:pt>
                <c:pt idx="1">
                  <c:v>WooCommerce</c:v>
                </c:pt>
                <c:pt idx="2">
                  <c:v>WordPress</c:v>
                </c:pt>
                <c:pt idx="3">
                  <c:v>SASS</c:v>
                </c:pt>
                <c:pt idx="4">
                  <c:v>Django</c:v>
                </c:pt>
                <c:pt idx="5">
                  <c:v>Python</c:v>
                </c:pt>
                <c:pt idx="6">
                  <c:v>ReactJS</c:v>
                </c:pt>
                <c:pt idx="7">
                  <c:v>NodeJS</c:v>
                </c:pt>
                <c:pt idx="8">
                  <c:v>CSS3</c:v>
                </c:pt>
                <c:pt idx="9">
                  <c:v>HTML5</c:v>
                </c:pt>
                <c:pt idx="10">
                  <c:v>MySQL</c:v>
                </c:pt>
                <c:pt idx="11">
                  <c:v>PHP</c:v>
                </c:pt>
                <c:pt idx="12">
                  <c:v>Vue.js</c:v>
                </c:pt>
                <c:pt idx="13">
                  <c:v>Shopify</c:v>
                </c:pt>
                <c:pt idx="14">
                  <c:v>MongoDB</c:v>
                </c:pt>
                <c:pt idx="15">
                  <c:v>Express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0.8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5DB9BD1354F16A1F31E1C8E78D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D09FD-EAB2-4B20-8B82-F7A00AC0B1DD}"/>
      </w:docPartPr>
      <w:docPartBody>
        <w:p w:rsidR="001D7D1C" w:rsidRDefault="00354B58">
          <w:pPr>
            <w:pStyle w:val="B6E5DB9BD1354F16A1F31E1C8E78DB60"/>
          </w:pPr>
          <w:r w:rsidRPr="00D5459D">
            <w:t>Profile</w:t>
          </w:r>
        </w:p>
      </w:docPartBody>
    </w:docPart>
    <w:docPart>
      <w:docPartPr>
        <w:name w:val="7E8A5962FA894E86BB278AF4CF3A1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030CE-ACE2-4E46-8EC2-1BFEB941E132}"/>
      </w:docPartPr>
      <w:docPartBody>
        <w:p w:rsidR="001D7D1C" w:rsidRDefault="00354B58">
          <w:pPr>
            <w:pStyle w:val="7E8A5962FA894E86BB278AF4CF3A16BF"/>
          </w:pPr>
          <w:r w:rsidRPr="00CB0055">
            <w:t>Contact</w:t>
          </w:r>
        </w:p>
      </w:docPartBody>
    </w:docPart>
    <w:docPart>
      <w:docPartPr>
        <w:name w:val="D1A9C3E296AB443DA7DA4FFEAC06E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B3817-669E-4A4C-9290-0045D8BA333D}"/>
      </w:docPartPr>
      <w:docPartBody>
        <w:p w:rsidR="001D7D1C" w:rsidRDefault="00354B58">
          <w:pPr>
            <w:pStyle w:val="D1A9C3E296AB443DA7DA4FFEAC06EA38"/>
          </w:pPr>
          <w:r w:rsidRPr="00036450">
            <w:t>EDUCATION</w:t>
          </w:r>
        </w:p>
      </w:docPartBody>
    </w:docPart>
    <w:docPart>
      <w:docPartPr>
        <w:name w:val="426F1826868C40AFB6CFC2525B22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1627-459C-4439-8C15-035C90F8F0F0}"/>
      </w:docPartPr>
      <w:docPartBody>
        <w:p w:rsidR="001D7D1C" w:rsidRDefault="00354B58">
          <w:pPr>
            <w:pStyle w:val="426F1826868C40AFB6CFC2525B22711E"/>
          </w:pPr>
          <w:r w:rsidRPr="00036450">
            <w:t>WORK EXPERIENCE</w:t>
          </w:r>
        </w:p>
      </w:docPartBody>
    </w:docPart>
    <w:docPart>
      <w:docPartPr>
        <w:name w:val="2960201BC282490696B3C2F3B45C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151A-C68B-4B6C-A00A-18E157DA8378}"/>
      </w:docPartPr>
      <w:docPartBody>
        <w:p w:rsidR="001D7D1C" w:rsidRDefault="00354B58">
          <w:pPr>
            <w:pStyle w:val="2960201BC282490696B3C2F3B45C19F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58"/>
    <w:rsid w:val="0006740F"/>
    <w:rsid w:val="000D69C4"/>
    <w:rsid w:val="001D2A7E"/>
    <w:rsid w:val="001D7D1C"/>
    <w:rsid w:val="002559C4"/>
    <w:rsid w:val="00336A4A"/>
    <w:rsid w:val="00354B58"/>
    <w:rsid w:val="00560A92"/>
    <w:rsid w:val="00772918"/>
    <w:rsid w:val="0079625A"/>
    <w:rsid w:val="00905B30"/>
    <w:rsid w:val="00952C7C"/>
    <w:rsid w:val="00975612"/>
    <w:rsid w:val="00B14A19"/>
    <w:rsid w:val="00C15938"/>
    <w:rsid w:val="00CC2E03"/>
    <w:rsid w:val="00D50C80"/>
    <w:rsid w:val="00DC1959"/>
    <w:rsid w:val="00E20909"/>
    <w:rsid w:val="00F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59B318136D49189CD68FD7F368407D">
    <w:name w:val="3959B318136D49189CD68FD7F368407D"/>
  </w:style>
  <w:style w:type="paragraph" w:customStyle="1" w:styleId="FD974ED502E6480C8F3B676DC5FEC52E">
    <w:name w:val="FD974ED502E6480C8F3B676DC5FEC52E"/>
  </w:style>
  <w:style w:type="paragraph" w:customStyle="1" w:styleId="B6E5DB9BD1354F16A1F31E1C8E78DB60">
    <w:name w:val="B6E5DB9BD1354F16A1F31E1C8E78DB60"/>
  </w:style>
  <w:style w:type="paragraph" w:customStyle="1" w:styleId="198E2B9504CE44DBA4EDA8A60EA52921">
    <w:name w:val="198E2B9504CE44DBA4EDA8A60EA52921"/>
  </w:style>
  <w:style w:type="paragraph" w:customStyle="1" w:styleId="7E8A5962FA894E86BB278AF4CF3A16BF">
    <w:name w:val="7E8A5962FA894E86BB278AF4CF3A16BF"/>
  </w:style>
  <w:style w:type="paragraph" w:customStyle="1" w:styleId="51A4EC9EEBB0469A9D81245F3D3264FE">
    <w:name w:val="51A4EC9EEBB0469A9D81245F3D3264FE"/>
  </w:style>
  <w:style w:type="paragraph" w:customStyle="1" w:styleId="ED0B849AD0C148D59848068C1205AF12">
    <w:name w:val="ED0B849AD0C148D59848068C1205AF12"/>
  </w:style>
  <w:style w:type="paragraph" w:customStyle="1" w:styleId="A6C9D377E5994C1F971051D7D2E92AEA">
    <w:name w:val="A6C9D377E5994C1F971051D7D2E92AEA"/>
  </w:style>
  <w:style w:type="paragraph" w:customStyle="1" w:styleId="B1EB49917DE34B7E8B99927B4AC62832">
    <w:name w:val="B1EB49917DE34B7E8B99927B4AC62832"/>
  </w:style>
  <w:style w:type="paragraph" w:customStyle="1" w:styleId="7D85A46320634C4E9A7E5D62419C3904">
    <w:name w:val="7D85A46320634C4E9A7E5D62419C390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8C69B6E2969469CB56E85CB824F281D">
    <w:name w:val="A8C69B6E2969469CB56E85CB824F281D"/>
  </w:style>
  <w:style w:type="paragraph" w:customStyle="1" w:styleId="51B67035D21A48B8BDB93300833F9577">
    <w:name w:val="51B67035D21A48B8BDB93300833F9577"/>
  </w:style>
  <w:style w:type="paragraph" w:customStyle="1" w:styleId="242ABFE65ED54BB69FA507D8F14D5D57">
    <w:name w:val="242ABFE65ED54BB69FA507D8F14D5D57"/>
  </w:style>
  <w:style w:type="paragraph" w:customStyle="1" w:styleId="9CCDFE50834040EE81FE15B6EE7BE7E1">
    <w:name w:val="9CCDFE50834040EE81FE15B6EE7BE7E1"/>
  </w:style>
  <w:style w:type="paragraph" w:customStyle="1" w:styleId="C3805E3967904496AD2828738131B756">
    <w:name w:val="C3805E3967904496AD2828738131B756"/>
  </w:style>
  <w:style w:type="paragraph" w:customStyle="1" w:styleId="006ECC0AEAF64E12B49BF217768B8C85">
    <w:name w:val="006ECC0AEAF64E12B49BF217768B8C85"/>
  </w:style>
  <w:style w:type="paragraph" w:customStyle="1" w:styleId="D1A9C3E296AB443DA7DA4FFEAC06EA38">
    <w:name w:val="D1A9C3E296AB443DA7DA4FFEAC06EA38"/>
  </w:style>
  <w:style w:type="paragraph" w:customStyle="1" w:styleId="B2E8D02D13284AFF90B2E9DA31C290A9">
    <w:name w:val="B2E8D02D13284AFF90B2E9DA31C290A9"/>
  </w:style>
  <w:style w:type="paragraph" w:customStyle="1" w:styleId="6FFC2C67272C4303B793AB096B997E3A">
    <w:name w:val="6FFC2C67272C4303B793AB096B997E3A"/>
  </w:style>
  <w:style w:type="paragraph" w:customStyle="1" w:styleId="EC55578E319B47549FCD1B8A804F4D26">
    <w:name w:val="EC55578E319B47549FCD1B8A804F4D26"/>
  </w:style>
  <w:style w:type="paragraph" w:customStyle="1" w:styleId="ADAD56B2E6394E5C9E55819DE43DCCB5">
    <w:name w:val="ADAD56B2E6394E5C9E55819DE43DCCB5"/>
  </w:style>
  <w:style w:type="paragraph" w:customStyle="1" w:styleId="D17786DD6A004B49935EB2F57A792490">
    <w:name w:val="D17786DD6A004B49935EB2F57A792490"/>
  </w:style>
  <w:style w:type="paragraph" w:customStyle="1" w:styleId="40D65AEBDD044EFB83B4BB7B9D4B4B9F">
    <w:name w:val="40D65AEBDD044EFB83B4BB7B9D4B4B9F"/>
  </w:style>
  <w:style w:type="paragraph" w:customStyle="1" w:styleId="5BA6B27BDA564A0EB16D19EB40F8AB4B">
    <w:name w:val="5BA6B27BDA564A0EB16D19EB40F8AB4B"/>
  </w:style>
  <w:style w:type="paragraph" w:customStyle="1" w:styleId="426F1826868C40AFB6CFC2525B22711E">
    <w:name w:val="426F1826868C40AFB6CFC2525B22711E"/>
  </w:style>
  <w:style w:type="paragraph" w:customStyle="1" w:styleId="1DE246CA263743A3BDC36CA10024F884">
    <w:name w:val="1DE246CA263743A3BDC36CA10024F884"/>
  </w:style>
  <w:style w:type="paragraph" w:customStyle="1" w:styleId="191153BBB11145E0901904847B2B1AE2">
    <w:name w:val="191153BBB11145E0901904847B2B1AE2"/>
  </w:style>
  <w:style w:type="paragraph" w:customStyle="1" w:styleId="4F0C0AFB7423486DA5B3A3FBF449AEDC">
    <w:name w:val="4F0C0AFB7423486DA5B3A3FBF449AEDC"/>
  </w:style>
  <w:style w:type="paragraph" w:customStyle="1" w:styleId="75B96F4442304B22944BAC4A09A29F77">
    <w:name w:val="75B96F4442304B22944BAC4A09A29F77"/>
  </w:style>
  <w:style w:type="paragraph" w:customStyle="1" w:styleId="B39DFC4990DD41FB8D4CB7A4390D8FCA">
    <w:name w:val="B39DFC4990DD41FB8D4CB7A4390D8FCA"/>
  </w:style>
  <w:style w:type="paragraph" w:customStyle="1" w:styleId="0D0D549D62CA4B67945C40F52773EE98">
    <w:name w:val="0D0D549D62CA4B67945C40F52773EE98"/>
  </w:style>
  <w:style w:type="paragraph" w:customStyle="1" w:styleId="DD227F6E53224C4B8DAA4DA292F12D02">
    <w:name w:val="DD227F6E53224C4B8DAA4DA292F12D02"/>
  </w:style>
  <w:style w:type="paragraph" w:customStyle="1" w:styleId="0921EB79F21B4F93A6070F5717879740">
    <w:name w:val="0921EB79F21B4F93A6070F5717879740"/>
  </w:style>
  <w:style w:type="paragraph" w:customStyle="1" w:styleId="D96DE21E39AD499AB6C26B5E4F019BDD">
    <w:name w:val="D96DE21E39AD499AB6C26B5E4F019BDD"/>
  </w:style>
  <w:style w:type="paragraph" w:customStyle="1" w:styleId="781BE6F9B2A04B489895D57B20A401BB">
    <w:name w:val="781BE6F9B2A04B489895D57B20A401BB"/>
  </w:style>
  <w:style w:type="paragraph" w:customStyle="1" w:styleId="F933A3974DF74C3BAA90E6BDBA6D079E">
    <w:name w:val="F933A3974DF74C3BAA90E6BDBA6D079E"/>
  </w:style>
  <w:style w:type="paragraph" w:customStyle="1" w:styleId="3A8B3F6133D0443F94A14EDCD694E303">
    <w:name w:val="3A8B3F6133D0443F94A14EDCD694E303"/>
  </w:style>
  <w:style w:type="paragraph" w:customStyle="1" w:styleId="1ED357656C5F492183B432843A16BF36">
    <w:name w:val="1ED357656C5F492183B432843A16BF36"/>
  </w:style>
  <w:style w:type="paragraph" w:customStyle="1" w:styleId="D03C2CB0EBEC4E168839D31ECA6694BB">
    <w:name w:val="D03C2CB0EBEC4E168839D31ECA6694BB"/>
  </w:style>
  <w:style w:type="paragraph" w:customStyle="1" w:styleId="CFF28B79764E4C539CC4DA624F7E6447">
    <w:name w:val="CFF28B79764E4C539CC4DA624F7E644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960201BC282490696B3C2F3B45C19FF">
    <w:name w:val="2960201BC282490696B3C2F3B45C1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screen">
            <a:extLs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7637233-422A-4854-9849-39F8BF66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2019-08-03T05:50:00Z</dcterms:created>
  <dcterms:modified xsi:type="dcterms:W3CDTF">2020-04-10T09:44:00Z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